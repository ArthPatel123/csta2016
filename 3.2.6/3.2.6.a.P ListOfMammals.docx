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25507" w14:textId="77777777" w:rsidR="006C47C5" w:rsidRPr="0040396B" w:rsidRDefault="00C9694E" w:rsidP="00D211DE">
      <w:pPr>
        <w:jc w:val="right"/>
        <w:rPr>
          <w:rFonts w:ascii="Georgia" w:hAnsi="Georgia"/>
        </w:rPr>
      </w:pPr>
      <w:r w:rsidRPr="0040396B">
        <w:rPr>
          <w:rFonts w:ascii="Georgia" w:hAnsi="Georgia" w:cs="Arial"/>
        </w:rPr>
        <w:t> </w:t>
      </w:r>
      <w:r w:rsidR="00D211DE">
        <w:rPr>
          <w:noProof/>
          <w:color w:val="002060"/>
          <w:sz w:val="40"/>
        </w:rPr>
        <w:drawing>
          <wp:inline distT="0" distB="0" distL="0" distR="0" wp14:anchorId="3518B72A" wp14:editId="1037A1C0">
            <wp:extent cx="3562350" cy="457200"/>
            <wp:effectExtent l="0" t="0" r="0" b="0"/>
            <wp:docPr id="3" name="Picture 3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D5D8" w14:textId="77777777" w:rsidR="00D211DE" w:rsidRPr="00D211DE" w:rsidRDefault="00D211DE" w:rsidP="00D211DE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D211DE">
        <w:rPr>
          <w:rFonts w:ascii="Georgia" w:hAnsi="Georgia"/>
          <w:b/>
          <w:color w:val="002060"/>
          <w:sz w:val="40"/>
          <w:szCs w:val="40"/>
        </w:rPr>
        <w:t xml:space="preserve">Project 3.2.6 Supplement A: </w:t>
      </w:r>
    </w:p>
    <w:p w14:paraId="5A8C9350" w14:textId="77777777" w:rsidR="00D211DE" w:rsidRPr="00D211DE" w:rsidRDefault="00D211DE" w:rsidP="00D211DE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D211DE">
        <w:rPr>
          <w:rFonts w:ascii="Georgia" w:hAnsi="Georgia"/>
          <w:b/>
          <w:color w:val="002060"/>
          <w:sz w:val="40"/>
          <w:szCs w:val="40"/>
        </w:rPr>
        <w:t>List of Mammals</w:t>
      </w:r>
    </w:p>
    <w:p w14:paraId="5DFC47B7" w14:textId="77777777" w:rsidR="00E46886" w:rsidRPr="00D211DE" w:rsidRDefault="00E46886" w:rsidP="00B1666F">
      <w:pPr>
        <w:pStyle w:val="ActivitySection"/>
        <w:rPr>
          <w:rFonts w:ascii="Georgia" w:hAnsi="Georgia"/>
          <w:sz w:val="28"/>
        </w:rPr>
      </w:pPr>
    </w:p>
    <w:p w14:paraId="325827A6" w14:textId="77777777" w:rsidR="00C9694E" w:rsidRPr="00D211DE" w:rsidRDefault="00205254" w:rsidP="00B1666F">
      <w:pPr>
        <w:pStyle w:val="ActivitySection"/>
        <w:rPr>
          <w:rFonts w:ascii="Georgia" w:hAnsi="Georgia"/>
          <w:sz w:val="28"/>
        </w:rPr>
      </w:pPr>
      <w:r w:rsidRPr="00D211DE">
        <w:rPr>
          <w:rFonts w:ascii="Georgia" w:hAnsi="Georgia"/>
          <w:sz w:val="28"/>
        </w:rPr>
        <w:t>Introduction</w:t>
      </w:r>
    </w:p>
    <w:p w14:paraId="7AF5E1EB" w14:textId="1DF6BBA1" w:rsidR="00C107EB" w:rsidRPr="0040396B" w:rsidRDefault="005028B6" w:rsidP="00C9694E">
      <w:pPr>
        <w:rPr>
          <w:rFonts w:ascii="Georgia" w:hAnsi="Georgia" w:cs="Arial"/>
        </w:rPr>
      </w:pPr>
      <w:r w:rsidRPr="0040396B">
        <w:rPr>
          <w:rFonts w:ascii="Georgia" w:hAnsi="Georgia" w:cs="Arial"/>
        </w:rPr>
        <w:t xml:space="preserve">How and why </w:t>
      </w:r>
      <w:r w:rsidR="00C107EB" w:rsidRPr="0040396B">
        <w:rPr>
          <w:rFonts w:ascii="Georgia" w:hAnsi="Georgia" w:cs="Arial"/>
        </w:rPr>
        <w:t xml:space="preserve">does our new power to </w:t>
      </w:r>
      <w:r w:rsidR="00E46886" w:rsidRPr="0040396B">
        <w:rPr>
          <w:rFonts w:ascii="Georgia" w:hAnsi="Georgia" w:cs="Arial"/>
        </w:rPr>
        <w:t>perform huge numbers of computations on huge datasets</w:t>
      </w:r>
      <w:r w:rsidR="008B10E0">
        <w:rPr>
          <w:rFonts w:ascii="Georgia" w:hAnsi="Georgia" w:cs="Arial"/>
        </w:rPr>
        <w:t xml:space="preserve"> change other disciplines?</w:t>
      </w:r>
      <w:r w:rsidR="00C107EB" w:rsidRPr="0040396B">
        <w:rPr>
          <w:rFonts w:ascii="Georgia" w:hAnsi="Georgia" w:cs="Arial"/>
        </w:rPr>
        <w:t xml:space="preserve"> Biology is only one of many examples, but it’s an important one! How can </w:t>
      </w:r>
      <w:r w:rsidR="00EE1217">
        <w:rPr>
          <w:rFonts w:ascii="Georgia" w:hAnsi="Georgia" w:cs="Arial"/>
        </w:rPr>
        <w:t>tr</w:t>
      </w:r>
      <w:bookmarkStart w:id="0" w:name="_GoBack"/>
      <w:bookmarkEnd w:id="0"/>
      <w:r w:rsidR="00C107EB" w:rsidRPr="0040396B">
        <w:rPr>
          <w:rFonts w:ascii="Georgia" w:hAnsi="Georgia" w:cs="Arial"/>
        </w:rPr>
        <w:t>illions of data points from m</w:t>
      </w:r>
      <w:r w:rsidR="00E46886" w:rsidRPr="0040396B">
        <w:rPr>
          <w:rFonts w:ascii="Georgia" w:hAnsi="Georgia" w:cs="Arial"/>
        </w:rPr>
        <w:t>illions</w:t>
      </w:r>
      <w:r w:rsidR="00C107EB" w:rsidRPr="0040396B">
        <w:rPr>
          <w:rFonts w:ascii="Georgia" w:hAnsi="Georgia" w:cs="Arial"/>
        </w:rPr>
        <w:t xml:space="preserve"> of organisms be compared? Not by hand!</w:t>
      </w:r>
      <w:r w:rsidR="00E46886" w:rsidRPr="0040396B">
        <w:rPr>
          <w:rFonts w:ascii="Georgia" w:hAnsi="Georgia" w:cs="Arial"/>
        </w:rPr>
        <w:t xml:space="preserve"> We are </w:t>
      </w:r>
      <w:r w:rsidRPr="0040396B">
        <w:rPr>
          <w:rFonts w:ascii="Georgia" w:hAnsi="Georgia" w:cs="Arial"/>
        </w:rPr>
        <w:t xml:space="preserve">using computers to </w:t>
      </w:r>
      <w:r w:rsidR="008B10E0">
        <w:rPr>
          <w:rFonts w:ascii="Georgia" w:hAnsi="Georgia" w:cs="Arial"/>
        </w:rPr>
        <w:t>uncover</w:t>
      </w:r>
      <w:r w:rsidR="00E46886" w:rsidRPr="0040396B">
        <w:rPr>
          <w:rFonts w:ascii="Georgia" w:hAnsi="Georgia" w:cs="Arial"/>
        </w:rPr>
        <w:t xml:space="preserve"> the basis for life. So much data </w:t>
      </w:r>
      <w:r w:rsidRPr="0040396B">
        <w:rPr>
          <w:rFonts w:ascii="Georgia" w:hAnsi="Georgia" w:cs="Arial"/>
        </w:rPr>
        <w:t>are</w:t>
      </w:r>
      <w:r w:rsidR="00E46886" w:rsidRPr="0040396B">
        <w:rPr>
          <w:rFonts w:ascii="Georgia" w:hAnsi="Georgia" w:cs="Arial"/>
        </w:rPr>
        <w:t xml:space="preserve"> now avai</w:t>
      </w:r>
      <w:r w:rsidR="00D67F8F" w:rsidRPr="0040396B">
        <w:rPr>
          <w:rFonts w:ascii="Georgia" w:hAnsi="Georgia" w:cs="Arial"/>
        </w:rPr>
        <w:t>lable</w:t>
      </w:r>
      <w:r w:rsidR="00E46886" w:rsidRPr="0040396B">
        <w:rPr>
          <w:rFonts w:ascii="Georgia" w:hAnsi="Georgia" w:cs="Arial"/>
        </w:rPr>
        <w:t xml:space="preserve"> that high school students can </w:t>
      </w:r>
      <w:r w:rsidR="0008400B">
        <w:rPr>
          <w:rFonts w:ascii="Georgia" w:hAnsi="Georgia" w:cs="Arial"/>
        </w:rPr>
        <w:t>make new discoveries by</w:t>
      </w:r>
      <w:r w:rsidR="00D67F8F" w:rsidRPr="0040396B">
        <w:rPr>
          <w:rFonts w:ascii="Georgia" w:hAnsi="Georgia" w:cs="Arial"/>
        </w:rPr>
        <w:t xml:space="preserve"> creating</w:t>
      </w:r>
      <w:r w:rsidR="00E46886" w:rsidRPr="0040396B">
        <w:rPr>
          <w:rFonts w:ascii="Georgia" w:hAnsi="Georgia" w:cs="Arial"/>
        </w:rPr>
        <w:t xml:space="preserve"> metadata </w:t>
      </w:r>
      <w:r w:rsidR="0008400B">
        <w:rPr>
          <w:rFonts w:ascii="Georgia" w:hAnsi="Georgia" w:cs="Arial"/>
        </w:rPr>
        <w:t xml:space="preserve">and performing comparisons </w:t>
      </w:r>
      <w:r w:rsidR="00E46886" w:rsidRPr="0040396B">
        <w:rPr>
          <w:rFonts w:ascii="Georgia" w:hAnsi="Georgia" w:cs="Arial"/>
        </w:rPr>
        <w:t xml:space="preserve">that scientists have not yet had the </w:t>
      </w:r>
      <w:r w:rsidR="00D67F8F" w:rsidRPr="0040396B">
        <w:rPr>
          <w:rFonts w:ascii="Georgia" w:hAnsi="Georgia" w:cs="Arial"/>
        </w:rPr>
        <w:t>chance to</w:t>
      </w:r>
      <w:r w:rsidR="0008400B">
        <w:rPr>
          <w:rFonts w:ascii="Georgia" w:hAnsi="Georgia" w:cs="Arial"/>
        </w:rPr>
        <w:t xml:space="preserve"> generate</w:t>
      </w:r>
      <w:r w:rsidR="00E46886" w:rsidRPr="0040396B">
        <w:rPr>
          <w:rFonts w:ascii="Georgia" w:hAnsi="Georgia" w:cs="Arial"/>
        </w:rPr>
        <w:t>.</w:t>
      </w:r>
    </w:p>
    <w:p w14:paraId="45E8F3AD" w14:textId="77777777" w:rsidR="00270241" w:rsidRPr="0040396B" w:rsidRDefault="00270241" w:rsidP="00C9694E">
      <w:pPr>
        <w:rPr>
          <w:rFonts w:ascii="Georgia" w:hAnsi="Georgia" w:cs="Arial"/>
        </w:rPr>
      </w:pPr>
    </w:p>
    <w:p w14:paraId="14D8FEB4" w14:textId="433D4891" w:rsidR="0064095E" w:rsidRPr="0040396B" w:rsidRDefault="00D67F8F" w:rsidP="00E46886">
      <w:pPr>
        <w:rPr>
          <w:rFonts w:ascii="Georgia" w:hAnsi="Georgia"/>
        </w:rPr>
      </w:pPr>
      <w:r w:rsidRPr="0040396B">
        <w:rPr>
          <w:rFonts w:ascii="Georgia" w:hAnsi="Georgia"/>
        </w:rPr>
        <w:t xml:space="preserve">You will </w:t>
      </w:r>
      <w:r w:rsidR="008B10E0">
        <w:rPr>
          <w:rFonts w:ascii="Georgia" w:hAnsi="Georgia"/>
        </w:rPr>
        <w:t>access</w:t>
      </w:r>
      <w:r w:rsidRPr="0040396B">
        <w:rPr>
          <w:rFonts w:ascii="Georgia" w:hAnsi="Georgia"/>
        </w:rPr>
        <w:t xml:space="preserve"> the genom</w:t>
      </w:r>
      <w:r w:rsidR="0008400B">
        <w:rPr>
          <w:rFonts w:ascii="Georgia" w:hAnsi="Georgia"/>
        </w:rPr>
        <w:t>ic sequence data</w:t>
      </w:r>
      <w:r w:rsidRPr="0040396B">
        <w:rPr>
          <w:rFonts w:ascii="Georgia" w:hAnsi="Georgia"/>
        </w:rPr>
        <w:t xml:space="preserve"> </w:t>
      </w:r>
      <w:r w:rsidR="0008400B">
        <w:rPr>
          <w:rFonts w:ascii="Georgia" w:hAnsi="Georgia"/>
        </w:rPr>
        <w:t>from</w:t>
      </w:r>
      <w:r w:rsidRPr="0040396B">
        <w:rPr>
          <w:rFonts w:ascii="Georgia" w:hAnsi="Georgia"/>
        </w:rPr>
        <w:t xml:space="preserve"> the following mammals. Because the names are the </w:t>
      </w:r>
      <w:r w:rsidR="005028B6" w:rsidRPr="0040396B">
        <w:rPr>
          <w:rFonts w:ascii="Georgia" w:hAnsi="Georgia"/>
          <w:i/>
        </w:rPr>
        <w:t>G</w:t>
      </w:r>
      <w:r w:rsidRPr="0040396B">
        <w:rPr>
          <w:rFonts w:ascii="Georgia" w:hAnsi="Georgia"/>
          <w:i/>
        </w:rPr>
        <w:t>enus species</w:t>
      </w:r>
      <w:r w:rsidRPr="0040396B">
        <w:rPr>
          <w:rFonts w:ascii="Georgia" w:hAnsi="Georgia"/>
        </w:rPr>
        <w:t xml:space="preserve"> name of the animal, you might not recognize them, so here’s a list with common names.</w:t>
      </w:r>
      <w:r w:rsidR="005239E6" w:rsidRPr="0040396B">
        <w:rPr>
          <w:rFonts w:ascii="Georgia" w:hAnsi="Georgia"/>
        </w:rPr>
        <w:t xml:space="preserve"> Where only one word is given, it is the genus.</w:t>
      </w:r>
    </w:p>
    <w:p w14:paraId="63B00479" w14:textId="77777777" w:rsidR="00BD0C12" w:rsidRPr="0040396B" w:rsidRDefault="00BD0C12" w:rsidP="00BD0C12">
      <w:pPr>
        <w:pStyle w:val="ListParagraph"/>
        <w:rPr>
          <w:rFonts w:ascii="Georgia" w:hAnsi="Georgia"/>
        </w:rPr>
      </w:pPr>
    </w:p>
    <w:p w14:paraId="72A881ED" w14:textId="77777777" w:rsidR="00371E0C" w:rsidRPr="0040396B" w:rsidRDefault="00371E0C" w:rsidP="003826E8">
      <w:pPr>
        <w:pStyle w:val="ActivitySection"/>
        <w:rPr>
          <w:rFonts w:ascii="Georgia" w:hAnsi="Georgia"/>
          <w:b w:val="0"/>
          <w:i/>
          <w:sz w:val="24"/>
          <w:szCs w:val="24"/>
        </w:rPr>
        <w:sectPr w:rsidR="00371E0C" w:rsidRPr="0040396B" w:rsidSect="007B7C3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458D577C" w14:textId="791020E3" w:rsidR="00371E0C" w:rsidRPr="0040396B" w:rsidRDefault="00340813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i/>
          <w:sz w:val="24"/>
          <w:szCs w:val="24"/>
        </w:rPr>
        <w:lastRenderedPageBreak/>
        <w:t xml:space="preserve">Anguilla anguilla </w:t>
      </w:r>
      <w:r w:rsidR="00371E0C" w:rsidRPr="0040396B">
        <w:rPr>
          <w:rFonts w:ascii="Georgia" w:hAnsi="Georgia"/>
          <w:b w:val="0"/>
          <w:sz w:val="24"/>
          <w:szCs w:val="24"/>
        </w:rPr>
        <w:t xml:space="preserve">= </w:t>
      </w:r>
      <w:r>
        <w:rPr>
          <w:rFonts w:ascii="Georgia" w:hAnsi="Georgia"/>
          <w:b w:val="0"/>
          <w:sz w:val="24"/>
          <w:szCs w:val="24"/>
        </w:rPr>
        <w:t>eel</w:t>
      </w:r>
    </w:p>
    <w:p w14:paraId="5A620996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Bos taurus</w:t>
      </w:r>
      <w:r w:rsidRPr="0040396B">
        <w:rPr>
          <w:rFonts w:ascii="Georgia" w:hAnsi="Georgia"/>
          <w:b w:val="0"/>
          <w:sz w:val="24"/>
          <w:szCs w:val="24"/>
        </w:rPr>
        <w:t xml:space="preserve"> = cow</w:t>
      </w:r>
    </w:p>
    <w:p w14:paraId="7E169BA7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Canis lupus</w:t>
      </w:r>
      <w:r w:rsidRPr="0040396B">
        <w:rPr>
          <w:rFonts w:ascii="Georgia" w:hAnsi="Georgia"/>
          <w:b w:val="0"/>
          <w:sz w:val="24"/>
          <w:szCs w:val="24"/>
        </w:rPr>
        <w:t xml:space="preserve"> = wolf</w:t>
      </w:r>
    </w:p>
    <w:p w14:paraId="445E3F8B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Canis lupus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Pr="0040396B">
        <w:rPr>
          <w:rFonts w:ascii="Georgia" w:hAnsi="Georgia"/>
          <w:b w:val="0"/>
          <w:i/>
          <w:sz w:val="24"/>
          <w:szCs w:val="24"/>
        </w:rPr>
        <w:t>familiaris</w:t>
      </w:r>
      <w:r w:rsidRPr="0040396B">
        <w:rPr>
          <w:rFonts w:ascii="Georgia" w:hAnsi="Georgia"/>
          <w:b w:val="0"/>
          <w:sz w:val="24"/>
          <w:szCs w:val="24"/>
        </w:rPr>
        <w:t>= dog</w:t>
      </w:r>
    </w:p>
    <w:p w14:paraId="6EB8844C" w14:textId="3E81B86F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Capra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746BB2">
        <w:rPr>
          <w:rFonts w:ascii="Georgia" w:hAnsi="Georgia"/>
          <w:b w:val="0"/>
          <w:i/>
          <w:sz w:val="24"/>
          <w:szCs w:val="24"/>
        </w:rPr>
        <w:t>hircus</w:t>
      </w:r>
      <w:r w:rsidRPr="0040396B">
        <w:rPr>
          <w:rFonts w:ascii="Georgia" w:hAnsi="Georgia"/>
          <w:b w:val="0"/>
          <w:sz w:val="24"/>
          <w:szCs w:val="24"/>
        </w:rPr>
        <w:t xml:space="preserve">= </w:t>
      </w:r>
      <w:r w:rsidR="00746BB2">
        <w:rPr>
          <w:rFonts w:ascii="Georgia" w:hAnsi="Georgia"/>
          <w:b w:val="0"/>
          <w:sz w:val="24"/>
          <w:szCs w:val="24"/>
        </w:rPr>
        <w:t xml:space="preserve">domestic </w:t>
      </w:r>
      <w:r w:rsidRPr="0040396B">
        <w:rPr>
          <w:rFonts w:ascii="Georgia" w:hAnsi="Georgia"/>
          <w:b w:val="0"/>
          <w:sz w:val="24"/>
          <w:szCs w:val="24"/>
        </w:rPr>
        <w:t>goat</w:t>
      </w:r>
    </w:p>
    <w:p w14:paraId="37B8386B" w14:textId="7ACA8BCA" w:rsidR="00371E0C" w:rsidRPr="0040396B" w:rsidRDefault="00371E0C" w:rsidP="00371E0C">
      <w:pPr>
        <w:pStyle w:val="ActivitySection"/>
        <w:rPr>
          <w:rFonts w:ascii="Georgia" w:hAnsi="Georgia"/>
          <w:b w:val="0"/>
          <w:i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Cavia</w:t>
      </w:r>
      <w:r w:rsidR="00746BB2">
        <w:rPr>
          <w:rFonts w:ascii="Georgia" w:hAnsi="Georgia"/>
          <w:b w:val="0"/>
          <w:i/>
          <w:sz w:val="24"/>
          <w:szCs w:val="24"/>
        </w:rPr>
        <w:t xml:space="preserve"> porcellus</w:t>
      </w:r>
      <w:r w:rsidRPr="0040396B">
        <w:rPr>
          <w:rFonts w:ascii="Georgia" w:hAnsi="Georgia"/>
          <w:b w:val="0"/>
          <w:i/>
          <w:sz w:val="24"/>
          <w:szCs w:val="24"/>
        </w:rPr>
        <w:t xml:space="preserve"> = </w:t>
      </w:r>
      <w:r w:rsidR="00746BB2">
        <w:rPr>
          <w:rFonts w:ascii="Georgia" w:hAnsi="Georgia"/>
          <w:b w:val="0"/>
          <w:sz w:val="24"/>
          <w:szCs w:val="24"/>
        </w:rPr>
        <w:t>g</w:t>
      </w:r>
      <w:r w:rsidRPr="0040396B">
        <w:rPr>
          <w:rFonts w:ascii="Georgia" w:hAnsi="Georgia"/>
          <w:b w:val="0"/>
          <w:sz w:val="24"/>
          <w:szCs w:val="24"/>
        </w:rPr>
        <w:t>uinea pig</w:t>
      </w:r>
    </w:p>
    <w:p w14:paraId="31592E6C" w14:textId="7C0AAFFA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Chinchilla </w:t>
      </w:r>
      <w:r w:rsidR="00340813">
        <w:rPr>
          <w:rFonts w:ascii="Georgia" w:hAnsi="Georgia"/>
          <w:b w:val="0"/>
          <w:i/>
          <w:sz w:val="24"/>
          <w:szCs w:val="24"/>
        </w:rPr>
        <w:t>lanigera</w:t>
      </w:r>
      <w:r w:rsidR="008F1A92">
        <w:rPr>
          <w:rFonts w:ascii="Georgia" w:hAnsi="Georgia"/>
          <w:b w:val="0"/>
          <w:i/>
          <w:sz w:val="24"/>
          <w:szCs w:val="24"/>
        </w:rPr>
        <w:t xml:space="preserve"> </w:t>
      </w:r>
      <w:r w:rsidRPr="0040396B">
        <w:rPr>
          <w:rFonts w:ascii="Georgia" w:hAnsi="Georgia"/>
          <w:b w:val="0"/>
          <w:i/>
          <w:sz w:val="24"/>
          <w:szCs w:val="24"/>
        </w:rPr>
        <w:t xml:space="preserve">= </w:t>
      </w:r>
      <w:r w:rsidRPr="0040396B">
        <w:rPr>
          <w:rFonts w:ascii="Georgia" w:hAnsi="Georgia"/>
          <w:b w:val="0"/>
          <w:sz w:val="24"/>
          <w:szCs w:val="24"/>
        </w:rPr>
        <w:t xml:space="preserve">chinchilla </w:t>
      </w:r>
    </w:p>
    <w:p w14:paraId="4556BF00" w14:textId="24F4A4C4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Equus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E33D3C">
        <w:rPr>
          <w:rFonts w:ascii="Georgia" w:hAnsi="Georgia"/>
          <w:b w:val="0"/>
          <w:i/>
          <w:sz w:val="24"/>
          <w:szCs w:val="24"/>
        </w:rPr>
        <w:t xml:space="preserve">caballus </w:t>
      </w:r>
      <w:r w:rsidRPr="0040396B">
        <w:rPr>
          <w:rFonts w:ascii="Georgia" w:hAnsi="Georgia"/>
          <w:b w:val="0"/>
          <w:sz w:val="24"/>
          <w:szCs w:val="24"/>
        </w:rPr>
        <w:t>= horse</w:t>
      </w:r>
    </w:p>
    <w:p w14:paraId="2BEA2DB4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Felis catus</w:t>
      </w:r>
      <w:r w:rsidRPr="0040396B">
        <w:rPr>
          <w:rFonts w:ascii="Georgia" w:hAnsi="Georgia"/>
          <w:b w:val="0"/>
          <w:sz w:val="24"/>
          <w:szCs w:val="24"/>
        </w:rPr>
        <w:t xml:space="preserve"> = housecat</w:t>
      </w:r>
    </w:p>
    <w:p w14:paraId="51E82FE6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Gallus gallus</w:t>
      </w:r>
      <w:r w:rsidRPr="0040396B">
        <w:rPr>
          <w:rFonts w:ascii="Georgia" w:hAnsi="Georgia"/>
          <w:b w:val="0"/>
          <w:sz w:val="24"/>
          <w:szCs w:val="24"/>
        </w:rPr>
        <w:t xml:space="preserve"> = chicken</w:t>
      </w:r>
    </w:p>
    <w:p w14:paraId="53827EC5" w14:textId="5861BCDB" w:rsidR="001322AD" w:rsidRPr="0040396B" w:rsidRDefault="001322AD" w:rsidP="003826E8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Gorilla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E33D3C">
        <w:rPr>
          <w:rFonts w:ascii="Georgia" w:hAnsi="Georgia"/>
          <w:b w:val="0"/>
          <w:i/>
          <w:sz w:val="24"/>
          <w:szCs w:val="24"/>
        </w:rPr>
        <w:t xml:space="preserve">gorilla </w:t>
      </w:r>
      <w:r w:rsidRPr="0040396B">
        <w:rPr>
          <w:rFonts w:ascii="Georgia" w:hAnsi="Georgia"/>
          <w:b w:val="0"/>
          <w:sz w:val="24"/>
          <w:szCs w:val="24"/>
        </w:rPr>
        <w:t>= gorilla</w:t>
      </w:r>
    </w:p>
    <w:p w14:paraId="50461AD7" w14:textId="77777777" w:rsidR="008D3B6A" w:rsidRPr="0040396B" w:rsidRDefault="008D3B6A" w:rsidP="00371E0C">
      <w:pPr>
        <w:pStyle w:val="ActivitySection"/>
        <w:rPr>
          <w:rFonts w:ascii="Georgia" w:hAnsi="Georgia"/>
          <w:b w:val="0"/>
          <w:i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Homo sapiens = </w:t>
      </w:r>
      <w:r w:rsidRPr="0040396B">
        <w:rPr>
          <w:rFonts w:ascii="Georgia" w:hAnsi="Georgia"/>
          <w:b w:val="0"/>
          <w:sz w:val="24"/>
          <w:szCs w:val="24"/>
        </w:rPr>
        <w:t>human</w:t>
      </w:r>
    </w:p>
    <w:p w14:paraId="2C808AB1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Lemur catta </w:t>
      </w:r>
      <w:r w:rsidRPr="0040396B">
        <w:rPr>
          <w:rFonts w:ascii="Georgia" w:hAnsi="Georgia"/>
          <w:b w:val="0"/>
          <w:sz w:val="24"/>
          <w:szCs w:val="24"/>
        </w:rPr>
        <w:t>= lemur</w:t>
      </w:r>
    </w:p>
    <w:p w14:paraId="5A5560F2" w14:textId="38970C9A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Loxodonta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E33D3C">
        <w:rPr>
          <w:rFonts w:ascii="Georgia" w:hAnsi="Georgia"/>
          <w:b w:val="0"/>
          <w:i/>
          <w:sz w:val="24"/>
          <w:szCs w:val="24"/>
        </w:rPr>
        <w:t xml:space="preserve">africana </w:t>
      </w:r>
      <w:r w:rsidRPr="0040396B">
        <w:rPr>
          <w:rFonts w:ascii="Georgia" w:hAnsi="Georgia"/>
          <w:b w:val="0"/>
          <w:sz w:val="24"/>
          <w:szCs w:val="24"/>
        </w:rPr>
        <w:t>= elephant</w:t>
      </w:r>
    </w:p>
    <w:p w14:paraId="18750A0B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Mus musculus</w:t>
      </w:r>
      <w:r w:rsidRPr="0040396B">
        <w:rPr>
          <w:rFonts w:ascii="Georgia" w:hAnsi="Georgia"/>
          <w:b w:val="0"/>
          <w:sz w:val="24"/>
          <w:szCs w:val="24"/>
        </w:rPr>
        <w:t xml:space="preserve"> = house mouse</w:t>
      </w:r>
    </w:p>
    <w:p w14:paraId="5D0F1193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Macaca mulatta</w:t>
      </w:r>
      <w:r w:rsidRPr="0040396B">
        <w:rPr>
          <w:rFonts w:ascii="Georgia" w:hAnsi="Georgia"/>
          <w:b w:val="0"/>
          <w:sz w:val="24"/>
          <w:szCs w:val="24"/>
        </w:rPr>
        <w:t xml:space="preserve"> = macaque</w:t>
      </w:r>
    </w:p>
    <w:p w14:paraId="26221C7B" w14:textId="36FE2432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Oryctolagus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260108">
        <w:rPr>
          <w:rFonts w:ascii="Georgia" w:hAnsi="Georgia"/>
          <w:b w:val="0"/>
          <w:i/>
          <w:sz w:val="24"/>
          <w:szCs w:val="24"/>
        </w:rPr>
        <w:t xml:space="preserve">cuniculus </w:t>
      </w:r>
      <w:r w:rsidRPr="0040396B">
        <w:rPr>
          <w:rFonts w:ascii="Georgia" w:hAnsi="Georgia"/>
          <w:b w:val="0"/>
          <w:sz w:val="24"/>
          <w:szCs w:val="24"/>
        </w:rPr>
        <w:t>= rabbit</w:t>
      </w:r>
    </w:p>
    <w:p w14:paraId="05AB59A1" w14:textId="4761B0CE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Otolemur </w:t>
      </w:r>
      <w:r w:rsidR="00260108">
        <w:rPr>
          <w:rFonts w:ascii="Georgia" w:hAnsi="Georgia"/>
          <w:b w:val="0"/>
          <w:i/>
          <w:sz w:val="24"/>
          <w:szCs w:val="24"/>
        </w:rPr>
        <w:t xml:space="preserve">garnetti </w:t>
      </w:r>
      <w:r w:rsidRPr="0040396B">
        <w:rPr>
          <w:rFonts w:ascii="Georgia" w:hAnsi="Georgia"/>
          <w:b w:val="0"/>
          <w:sz w:val="24"/>
          <w:szCs w:val="24"/>
        </w:rPr>
        <w:t xml:space="preserve">= </w:t>
      </w:r>
      <w:r w:rsidR="00260108">
        <w:rPr>
          <w:rFonts w:ascii="Georgia" w:hAnsi="Georgia"/>
          <w:b w:val="0"/>
          <w:sz w:val="24"/>
          <w:szCs w:val="24"/>
        </w:rPr>
        <w:t>bush baby</w:t>
      </w:r>
    </w:p>
    <w:p w14:paraId="199A18C8" w14:textId="77777777" w:rsidR="001322AD" w:rsidRPr="0040396B" w:rsidRDefault="001322AD" w:rsidP="003826E8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Ovis ar</w:t>
      </w:r>
      <w:r w:rsidR="005028B6" w:rsidRPr="0040396B">
        <w:rPr>
          <w:rFonts w:ascii="Georgia" w:hAnsi="Georgia"/>
          <w:b w:val="0"/>
          <w:i/>
          <w:sz w:val="24"/>
          <w:szCs w:val="24"/>
        </w:rPr>
        <w:t>ie</w:t>
      </w:r>
      <w:r w:rsidRPr="0040396B">
        <w:rPr>
          <w:rFonts w:ascii="Georgia" w:hAnsi="Georgia"/>
          <w:b w:val="0"/>
          <w:i/>
          <w:sz w:val="24"/>
          <w:szCs w:val="24"/>
        </w:rPr>
        <w:t>s</w:t>
      </w:r>
      <w:r w:rsidRPr="0040396B">
        <w:rPr>
          <w:rFonts w:ascii="Georgia" w:hAnsi="Georgia"/>
          <w:b w:val="0"/>
          <w:sz w:val="24"/>
          <w:szCs w:val="24"/>
        </w:rPr>
        <w:t xml:space="preserve"> =  sheep</w:t>
      </w:r>
    </w:p>
    <w:p w14:paraId="47B57956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Pan paniscus</w:t>
      </w:r>
      <w:r w:rsidRPr="0040396B">
        <w:rPr>
          <w:rFonts w:ascii="Georgia" w:hAnsi="Georgia"/>
          <w:b w:val="0"/>
          <w:sz w:val="24"/>
          <w:szCs w:val="24"/>
        </w:rPr>
        <w:t xml:space="preserve"> = bonobo </w:t>
      </w:r>
    </w:p>
    <w:p w14:paraId="17FCB96D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lastRenderedPageBreak/>
        <w:t>Pan troglodyte</w:t>
      </w:r>
      <w:r w:rsidRPr="0040396B">
        <w:rPr>
          <w:rFonts w:ascii="Georgia" w:hAnsi="Georgia"/>
          <w:b w:val="0"/>
          <w:sz w:val="24"/>
          <w:szCs w:val="24"/>
        </w:rPr>
        <w:t xml:space="preserve"> = chimp</w:t>
      </w:r>
    </w:p>
    <w:p w14:paraId="556254A0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i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Panthera leo </w:t>
      </w:r>
      <w:r w:rsidRPr="00EE1217">
        <w:rPr>
          <w:rFonts w:ascii="Georgia" w:hAnsi="Georgia"/>
          <w:b w:val="0"/>
          <w:sz w:val="24"/>
          <w:szCs w:val="24"/>
        </w:rPr>
        <w:t>= lion</w:t>
      </w:r>
    </w:p>
    <w:p w14:paraId="385569A6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 xml:space="preserve">Panthera tigris </w:t>
      </w:r>
      <w:r w:rsidRPr="00EE1217">
        <w:rPr>
          <w:rFonts w:ascii="Georgia" w:hAnsi="Georgia"/>
          <w:b w:val="0"/>
          <w:sz w:val="24"/>
          <w:szCs w:val="24"/>
        </w:rPr>
        <w:t>= tiger</w:t>
      </w:r>
    </w:p>
    <w:p w14:paraId="3FC2D1E2" w14:textId="11C2CD14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Papio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340813">
        <w:rPr>
          <w:rFonts w:ascii="Georgia" w:hAnsi="Georgia"/>
          <w:b w:val="0"/>
          <w:i/>
          <w:sz w:val="24"/>
          <w:szCs w:val="24"/>
        </w:rPr>
        <w:t>anubis</w:t>
      </w:r>
      <w:r w:rsidR="006D278E">
        <w:rPr>
          <w:rFonts w:ascii="Georgia" w:hAnsi="Georgia"/>
          <w:b w:val="0"/>
          <w:i/>
          <w:sz w:val="24"/>
          <w:szCs w:val="24"/>
        </w:rPr>
        <w:t xml:space="preserve"> </w:t>
      </w:r>
      <w:r w:rsidRPr="0040396B">
        <w:rPr>
          <w:rFonts w:ascii="Georgia" w:hAnsi="Georgia"/>
          <w:b w:val="0"/>
          <w:sz w:val="24"/>
          <w:szCs w:val="24"/>
        </w:rPr>
        <w:t>= baboon</w:t>
      </w:r>
    </w:p>
    <w:p w14:paraId="2FFA9701" w14:textId="2C92C23A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Pongo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6D278E">
        <w:rPr>
          <w:rFonts w:ascii="Georgia" w:hAnsi="Georgia"/>
          <w:b w:val="0"/>
          <w:i/>
          <w:sz w:val="24"/>
          <w:szCs w:val="24"/>
        </w:rPr>
        <w:t xml:space="preserve">abelii </w:t>
      </w:r>
      <w:r w:rsidRPr="0040396B">
        <w:rPr>
          <w:rFonts w:ascii="Georgia" w:hAnsi="Georgia"/>
          <w:b w:val="0"/>
          <w:sz w:val="24"/>
          <w:szCs w:val="24"/>
        </w:rPr>
        <w:t>= orangutan</w:t>
      </w:r>
    </w:p>
    <w:p w14:paraId="3B7FDB47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Rattus norvegicus</w:t>
      </w:r>
      <w:r w:rsidRPr="0040396B">
        <w:rPr>
          <w:rFonts w:ascii="Georgia" w:hAnsi="Georgia"/>
          <w:b w:val="0"/>
          <w:sz w:val="24"/>
          <w:szCs w:val="24"/>
        </w:rPr>
        <w:t xml:space="preserve"> = Norway rat</w:t>
      </w:r>
    </w:p>
    <w:p w14:paraId="330C0B6F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Sus scrofa</w:t>
      </w:r>
      <w:r w:rsidRPr="0040396B">
        <w:rPr>
          <w:rFonts w:ascii="Georgia" w:hAnsi="Georgia"/>
          <w:b w:val="0"/>
          <w:sz w:val="24"/>
          <w:szCs w:val="24"/>
        </w:rPr>
        <w:t xml:space="preserve"> = pig</w:t>
      </w:r>
    </w:p>
    <w:p w14:paraId="701F7697" w14:textId="68A7367F" w:rsidR="00371E0C" w:rsidRPr="0040396B" w:rsidRDefault="00371E0C" w:rsidP="00371E0C">
      <w:pPr>
        <w:pStyle w:val="ActivitySection"/>
        <w:rPr>
          <w:rFonts w:ascii="Georgia" w:hAnsi="Georgia"/>
          <w:b w:val="0"/>
          <w:i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Ursus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6D278E">
        <w:rPr>
          <w:rFonts w:ascii="Georgia" w:hAnsi="Georgia"/>
          <w:b w:val="0"/>
          <w:i/>
          <w:sz w:val="24"/>
          <w:szCs w:val="24"/>
        </w:rPr>
        <w:t>a</w:t>
      </w:r>
      <w:r w:rsidR="00340813">
        <w:rPr>
          <w:rFonts w:ascii="Georgia" w:hAnsi="Georgia"/>
          <w:b w:val="0"/>
          <w:i/>
          <w:sz w:val="24"/>
          <w:szCs w:val="24"/>
        </w:rPr>
        <w:t>rctos</w:t>
      </w:r>
      <w:r w:rsidR="006D278E">
        <w:rPr>
          <w:rFonts w:ascii="Georgia" w:hAnsi="Georgia"/>
          <w:b w:val="0"/>
          <w:i/>
          <w:sz w:val="24"/>
          <w:szCs w:val="24"/>
        </w:rPr>
        <w:t xml:space="preserve"> </w:t>
      </w:r>
      <w:r w:rsidRPr="0040396B">
        <w:rPr>
          <w:rFonts w:ascii="Georgia" w:hAnsi="Georgia"/>
          <w:b w:val="0"/>
          <w:sz w:val="24"/>
          <w:szCs w:val="24"/>
        </w:rPr>
        <w:t xml:space="preserve">= </w:t>
      </w:r>
      <w:r w:rsidR="006D278E">
        <w:rPr>
          <w:rFonts w:ascii="Georgia" w:hAnsi="Georgia"/>
          <w:b w:val="0"/>
          <w:sz w:val="24"/>
          <w:szCs w:val="24"/>
        </w:rPr>
        <w:t>b</w:t>
      </w:r>
      <w:r w:rsidR="00340813">
        <w:rPr>
          <w:rFonts w:ascii="Georgia" w:hAnsi="Georgia"/>
          <w:b w:val="0"/>
          <w:sz w:val="24"/>
          <w:szCs w:val="24"/>
        </w:rPr>
        <w:t xml:space="preserve">rown </w:t>
      </w:r>
      <w:r w:rsidRPr="0040396B">
        <w:rPr>
          <w:rFonts w:ascii="Georgia" w:hAnsi="Georgia"/>
          <w:b w:val="0"/>
          <w:sz w:val="24"/>
          <w:szCs w:val="24"/>
        </w:rPr>
        <w:t>bear</w:t>
      </w:r>
      <w:r w:rsidRPr="0040396B">
        <w:rPr>
          <w:rFonts w:ascii="Georgia" w:hAnsi="Georgia"/>
          <w:b w:val="0"/>
          <w:i/>
          <w:sz w:val="24"/>
          <w:szCs w:val="24"/>
        </w:rPr>
        <w:t xml:space="preserve"> </w:t>
      </w:r>
    </w:p>
    <w:p w14:paraId="021573D3" w14:textId="77777777" w:rsidR="00371E0C" w:rsidRPr="0040396B" w:rsidRDefault="00371E0C" w:rsidP="00371E0C">
      <w:pPr>
        <w:pStyle w:val="ActivitySection"/>
        <w:rPr>
          <w:rFonts w:ascii="Georgia" w:hAnsi="Georgia"/>
          <w:b w:val="0"/>
          <w:i/>
          <w:sz w:val="24"/>
          <w:szCs w:val="24"/>
        </w:rPr>
      </w:pPr>
    </w:p>
    <w:p w14:paraId="0C090799" w14:textId="710A5161" w:rsidR="00371E0C" w:rsidRPr="0040396B" w:rsidRDefault="00371E0C" w:rsidP="00371E0C">
      <w:pPr>
        <w:pStyle w:val="ActivitySection"/>
        <w:rPr>
          <w:rFonts w:ascii="Georgia" w:hAnsi="Georgia"/>
          <w:sz w:val="24"/>
          <w:szCs w:val="24"/>
        </w:rPr>
      </w:pPr>
      <w:r w:rsidRPr="0040396B">
        <w:rPr>
          <w:rFonts w:ascii="Georgia" w:hAnsi="Georgia"/>
          <w:sz w:val="24"/>
          <w:szCs w:val="24"/>
        </w:rPr>
        <w:t>Non</w:t>
      </w:r>
      <w:r w:rsidR="0040396B">
        <w:rPr>
          <w:rFonts w:ascii="Georgia" w:hAnsi="Georgia"/>
          <w:sz w:val="24"/>
          <w:szCs w:val="24"/>
        </w:rPr>
        <w:t>-</w:t>
      </w:r>
      <w:r w:rsidRPr="0040396B">
        <w:rPr>
          <w:rFonts w:ascii="Georgia" w:hAnsi="Georgia"/>
          <w:sz w:val="24"/>
          <w:szCs w:val="24"/>
        </w:rPr>
        <w:t>mammal</w:t>
      </w:r>
      <w:r w:rsidR="007E06D2">
        <w:rPr>
          <w:rFonts w:ascii="Georgia" w:hAnsi="Georgia"/>
          <w:sz w:val="24"/>
          <w:szCs w:val="24"/>
        </w:rPr>
        <w:t>ian vertebrates</w:t>
      </w:r>
      <w:r w:rsidRPr="0040396B">
        <w:rPr>
          <w:rFonts w:ascii="Georgia" w:hAnsi="Georgia"/>
          <w:sz w:val="24"/>
          <w:szCs w:val="24"/>
        </w:rPr>
        <w:t>: ~1</w:t>
      </w:r>
      <w:r w:rsidR="00340813">
        <w:rPr>
          <w:rFonts w:ascii="Georgia" w:hAnsi="Georgia"/>
          <w:sz w:val="24"/>
          <w:szCs w:val="24"/>
        </w:rPr>
        <w:t>50</w:t>
      </w:r>
      <w:r w:rsidRPr="0040396B">
        <w:rPr>
          <w:rFonts w:ascii="Georgia" w:hAnsi="Georgia"/>
          <w:sz w:val="24"/>
          <w:szCs w:val="24"/>
        </w:rPr>
        <w:t xml:space="preserve"> genomes sequenced include</w:t>
      </w:r>
    </w:p>
    <w:p w14:paraId="517536ED" w14:textId="33E0F6E4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Danio</w:t>
      </w:r>
      <w:r w:rsidRPr="0040396B">
        <w:rPr>
          <w:rFonts w:ascii="Georgia" w:hAnsi="Georgia"/>
          <w:b w:val="0"/>
          <w:sz w:val="24"/>
          <w:szCs w:val="24"/>
        </w:rPr>
        <w:t xml:space="preserve"> </w:t>
      </w:r>
      <w:r w:rsidR="00B662A6">
        <w:rPr>
          <w:rFonts w:ascii="Georgia" w:hAnsi="Georgia"/>
          <w:b w:val="0"/>
          <w:i/>
          <w:sz w:val="24"/>
          <w:szCs w:val="24"/>
        </w:rPr>
        <w:t xml:space="preserve">rerio </w:t>
      </w:r>
      <w:r w:rsidRPr="0040396B">
        <w:rPr>
          <w:rFonts w:ascii="Georgia" w:hAnsi="Georgia"/>
          <w:b w:val="0"/>
          <w:sz w:val="24"/>
          <w:szCs w:val="24"/>
        </w:rPr>
        <w:t>= zebrafish</w:t>
      </w:r>
    </w:p>
    <w:p w14:paraId="18C8F15D" w14:textId="074D9EEB" w:rsidR="00371E0C" w:rsidRPr="0040396B" w:rsidRDefault="00B662A6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i/>
          <w:sz w:val="24"/>
          <w:szCs w:val="24"/>
        </w:rPr>
        <w:t xml:space="preserve">Xenopus tropicalis </w:t>
      </w:r>
      <w:r w:rsidR="00371E0C" w:rsidRPr="0040396B">
        <w:rPr>
          <w:rFonts w:ascii="Georgia" w:hAnsi="Georgia"/>
          <w:b w:val="0"/>
          <w:sz w:val="24"/>
          <w:szCs w:val="24"/>
        </w:rPr>
        <w:t>=</w:t>
      </w:r>
      <w:r>
        <w:rPr>
          <w:rFonts w:ascii="Georgia" w:hAnsi="Georgia"/>
          <w:b w:val="0"/>
          <w:sz w:val="24"/>
          <w:szCs w:val="24"/>
        </w:rPr>
        <w:t xml:space="preserve"> </w:t>
      </w:r>
      <w:r w:rsidR="00371E0C" w:rsidRPr="0040396B">
        <w:rPr>
          <w:rFonts w:ascii="Georgia" w:hAnsi="Georgia"/>
          <w:b w:val="0"/>
          <w:sz w:val="24"/>
          <w:szCs w:val="24"/>
        </w:rPr>
        <w:t>frog</w:t>
      </w:r>
    </w:p>
    <w:p w14:paraId="6FE04E14" w14:textId="6C8A3835" w:rsidR="00371E0C" w:rsidRPr="0040396B" w:rsidRDefault="00371E0C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 w:rsidRPr="0040396B">
        <w:rPr>
          <w:rFonts w:ascii="Georgia" w:hAnsi="Georgia"/>
          <w:b w:val="0"/>
          <w:i/>
          <w:sz w:val="24"/>
          <w:szCs w:val="24"/>
        </w:rPr>
        <w:t>Salmo</w:t>
      </w:r>
      <w:r w:rsidR="00B662A6">
        <w:rPr>
          <w:rFonts w:ascii="Georgia" w:hAnsi="Georgia"/>
          <w:b w:val="0"/>
          <w:i/>
          <w:sz w:val="24"/>
          <w:szCs w:val="24"/>
        </w:rPr>
        <w:t xml:space="preserve"> salar</w:t>
      </w:r>
      <w:r w:rsidRPr="0040396B">
        <w:rPr>
          <w:rFonts w:ascii="Georgia" w:hAnsi="Georgia"/>
          <w:b w:val="0"/>
          <w:i/>
          <w:sz w:val="24"/>
          <w:szCs w:val="24"/>
        </w:rPr>
        <w:t xml:space="preserve"> </w:t>
      </w:r>
      <w:r w:rsidRPr="0040396B">
        <w:rPr>
          <w:rFonts w:ascii="Georgia" w:hAnsi="Georgia"/>
          <w:b w:val="0"/>
          <w:sz w:val="24"/>
          <w:szCs w:val="24"/>
        </w:rPr>
        <w:t>= salmon</w:t>
      </w:r>
    </w:p>
    <w:p w14:paraId="63791355" w14:textId="046F806E" w:rsidR="00340813" w:rsidRDefault="00340813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i/>
          <w:sz w:val="24"/>
          <w:szCs w:val="24"/>
        </w:rPr>
        <w:t xml:space="preserve">Ambystoma mexicanum </w:t>
      </w:r>
      <w:r>
        <w:rPr>
          <w:rFonts w:ascii="Georgia" w:hAnsi="Georgia"/>
          <w:b w:val="0"/>
          <w:sz w:val="24"/>
          <w:szCs w:val="24"/>
        </w:rPr>
        <w:t>= salamander</w:t>
      </w:r>
    </w:p>
    <w:p w14:paraId="4264501A" w14:textId="374CCA55" w:rsidR="00340813" w:rsidRDefault="00340813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i/>
          <w:sz w:val="24"/>
          <w:szCs w:val="24"/>
        </w:rPr>
        <w:t xml:space="preserve">Python bivattatus </w:t>
      </w:r>
      <w:r>
        <w:rPr>
          <w:rFonts w:ascii="Georgia" w:hAnsi="Georgia"/>
          <w:b w:val="0"/>
          <w:sz w:val="24"/>
          <w:szCs w:val="24"/>
        </w:rPr>
        <w:t>= python</w:t>
      </w:r>
    </w:p>
    <w:p w14:paraId="0FABD104" w14:textId="4D1970C9" w:rsidR="00340813" w:rsidRPr="00340813" w:rsidRDefault="00340813" w:rsidP="00371E0C">
      <w:pPr>
        <w:pStyle w:val="ActivitySection"/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i/>
          <w:sz w:val="24"/>
          <w:szCs w:val="24"/>
        </w:rPr>
        <w:t xml:space="preserve">Alligator mississippiensis </w:t>
      </w:r>
      <w:r>
        <w:rPr>
          <w:rFonts w:ascii="Georgia" w:hAnsi="Georgia"/>
          <w:b w:val="0"/>
          <w:sz w:val="24"/>
          <w:szCs w:val="24"/>
        </w:rPr>
        <w:t>= Alligator</w:t>
      </w:r>
    </w:p>
    <w:p w14:paraId="3720359C" w14:textId="77777777" w:rsidR="00371E0C" w:rsidRPr="0040396B" w:rsidRDefault="00371E0C" w:rsidP="005C226F">
      <w:pPr>
        <w:pStyle w:val="ActivitySection"/>
        <w:rPr>
          <w:rFonts w:ascii="Georgia" w:hAnsi="Georgia"/>
          <w:b w:val="0"/>
          <w:sz w:val="24"/>
          <w:szCs w:val="24"/>
        </w:rPr>
      </w:pPr>
    </w:p>
    <w:p w14:paraId="69B57F68" w14:textId="77777777" w:rsidR="00371E0C" w:rsidRPr="0040396B" w:rsidRDefault="00371E0C">
      <w:pPr>
        <w:rPr>
          <w:rFonts w:ascii="Georgia" w:hAnsi="Georgia"/>
          <w:b/>
        </w:rPr>
      </w:pPr>
    </w:p>
    <w:p w14:paraId="72E59B89" w14:textId="77777777" w:rsidR="00371E0C" w:rsidRPr="0040396B" w:rsidRDefault="00371E0C">
      <w:pPr>
        <w:rPr>
          <w:rFonts w:ascii="Georgia" w:hAnsi="Georgia"/>
          <w:b/>
        </w:rPr>
        <w:sectPr w:rsidR="00371E0C" w:rsidRPr="0040396B" w:rsidSect="00371E0C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14:paraId="6D8CC00B" w14:textId="77777777" w:rsidR="00FB78B0" w:rsidRPr="0040396B" w:rsidRDefault="005239E6" w:rsidP="00FB78B0">
      <w:pPr>
        <w:pStyle w:val="Heading1"/>
        <w:rPr>
          <w:rFonts w:ascii="Georgia" w:hAnsi="Georgia"/>
        </w:rPr>
      </w:pPr>
      <w:r w:rsidRPr="0040396B">
        <w:rPr>
          <w:rFonts w:ascii="Georgia" w:hAnsi="Georgia"/>
        </w:rPr>
        <w:lastRenderedPageBreak/>
        <w:br w:type="page"/>
      </w:r>
    </w:p>
    <w:p w14:paraId="4BB047C7" w14:textId="77777777" w:rsidR="00FB78B0" w:rsidRPr="0040396B" w:rsidRDefault="00FB78B0" w:rsidP="00FB78B0">
      <w:pPr>
        <w:pStyle w:val="Heading1"/>
        <w:rPr>
          <w:rFonts w:ascii="Georgia" w:hAnsi="Georgia"/>
        </w:rPr>
      </w:pPr>
    </w:p>
    <w:p w14:paraId="44BE78C8" w14:textId="19687281" w:rsidR="00FB78B0" w:rsidRPr="0040396B" w:rsidRDefault="00FB78B0" w:rsidP="00FB78B0">
      <w:pPr>
        <w:pStyle w:val="Heading1"/>
        <w:rPr>
          <w:rFonts w:ascii="Georgia" w:hAnsi="Georgia"/>
          <w:b w:val="0"/>
        </w:rPr>
      </w:pPr>
      <w:r w:rsidRPr="0040396B">
        <w:rPr>
          <w:rFonts w:ascii="Georgia" w:hAnsi="Georgia"/>
          <w:b w:val="0"/>
        </w:rPr>
        <w:t xml:space="preserve">The tree relating similarities among these mammals </w:t>
      </w:r>
      <w:r w:rsidR="00C53B83">
        <w:rPr>
          <w:rFonts w:ascii="Georgia" w:hAnsi="Georgia"/>
          <w:b w:val="0"/>
        </w:rPr>
        <w:t>is broadly similar across all proteins, but the specific details can vary</w:t>
      </w:r>
      <w:r w:rsidRPr="0040396B">
        <w:rPr>
          <w:rFonts w:ascii="Georgia" w:hAnsi="Georgia"/>
          <w:b w:val="0"/>
        </w:rPr>
        <w:t xml:space="preserve"> depending on which protein is used for the calculations. A consensus tree is shown below from Song, Liu, Edwards, and Wu. (2012). </w:t>
      </w:r>
      <w:r w:rsidRPr="0040396B">
        <w:rPr>
          <w:rFonts w:ascii="Georgia" w:hAnsi="Georgia"/>
          <w:b w:val="0"/>
          <w:i/>
        </w:rPr>
        <w:t>Resolving conflict in eutherian mammal phylogeny using phylogenomics and the multispecies coalescent model.</w:t>
      </w:r>
      <w:r w:rsidRPr="0040396B">
        <w:rPr>
          <w:rFonts w:ascii="Georgia" w:hAnsi="Georgia"/>
          <w:b w:val="0"/>
        </w:rPr>
        <w:t xml:space="preserve"> PNAS, 109:37, pp.14942-14947.</w:t>
      </w:r>
    </w:p>
    <w:p w14:paraId="5A2C622D" w14:textId="77777777" w:rsidR="00FB78B0" w:rsidRPr="0040396B" w:rsidRDefault="00FB78B0" w:rsidP="00FB78B0">
      <w:pPr>
        <w:rPr>
          <w:rFonts w:ascii="Georgia" w:hAnsi="Georgia"/>
        </w:rPr>
      </w:pPr>
      <w:r w:rsidRPr="0040396B">
        <w:rPr>
          <w:rFonts w:ascii="Georgia" w:hAnsi="Georgia"/>
          <w:noProof/>
        </w:rPr>
        <w:drawing>
          <wp:inline distT="0" distB="0" distL="0" distR="0" wp14:anchorId="4144EDE9" wp14:editId="0C67CF1A">
            <wp:extent cx="5943600" cy="5574491"/>
            <wp:effectExtent l="0" t="0" r="0" b="7620"/>
            <wp:docPr id="2" name="Picture 2" descr="http://www.pnas.org/content/109/37/14942/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nas.org/content/109/37/14942/F1.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4A29" w14:textId="77777777" w:rsidR="00FB78B0" w:rsidRPr="0040396B" w:rsidRDefault="00FB78B0" w:rsidP="00FB78B0">
      <w:pPr>
        <w:rPr>
          <w:rFonts w:ascii="Georgia" w:hAnsi="Georgia"/>
        </w:rPr>
      </w:pPr>
    </w:p>
    <w:p w14:paraId="0C8D03BB" w14:textId="77777777" w:rsidR="00FB78B0" w:rsidRPr="0040396B" w:rsidRDefault="00FB78B0" w:rsidP="00FB78B0">
      <w:pPr>
        <w:rPr>
          <w:rFonts w:ascii="Georgia" w:hAnsi="Georgia"/>
        </w:rPr>
      </w:pPr>
    </w:p>
    <w:p w14:paraId="18D4C1BA" w14:textId="77777777" w:rsidR="00FB78B0" w:rsidRPr="0040396B" w:rsidRDefault="00FB78B0">
      <w:pPr>
        <w:rPr>
          <w:rFonts w:ascii="Georgia" w:hAnsi="Georgia"/>
        </w:rPr>
      </w:pPr>
    </w:p>
    <w:sectPr w:rsidR="00FB78B0" w:rsidRPr="0040396B" w:rsidSect="00371E0C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0F66A" w14:textId="77777777" w:rsidR="00035EF6" w:rsidRDefault="00035EF6">
      <w:r>
        <w:separator/>
      </w:r>
    </w:p>
  </w:endnote>
  <w:endnote w:type="continuationSeparator" w:id="0">
    <w:p w14:paraId="1AC5BB00" w14:textId="77777777" w:rsidR="00035EF6" w:rsidRDefault="0003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2FD7" w14:textId="77777777" w:rsidR="00D064AF" w:rsidRDefault="00D064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22289" w14:textId="77777777" w:rsidR="00371E0C" w:rsidRPr="0040396B" w:rsidRDefault="009E6AF6" w:rsidP="00D211DE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40396B">
      <w:rPr>
        <w:rFonts w:ascii="Georgia" w:hAnsi="Georgia" w:cs="Arial"/>
        <w:szCs w:val="20"/>
      </w:rPr>
      <w:t>© 2014</w:t>
    </w:r>
    <w:r w:rsidR="00371E0C" w:rsidRPr="0040396B">
      <w:rPr>
        <w:rFonts w:ascii="Georgia" w:hAnsi="Georgia" w:cs="Arial"/>
        <w:szCs w:val="20"/>
      </w:rPr>
      <w:t xml:space="preserve"> Project Lead The Way, Inc.</w:t>
    </w:r>
  </w:p>
  <w:p w14:paraId="2E83989E" w14:textId="77777777" w:rsidR="00371E0C" w:rsidRPr="0040396B" w:rsidRDefault="00371E0C" w:rsidP="00343F98">
    <w:pPr>
      <w:pStyle w:val="Footer"/>
      <w:tabs>
        <w:tab w:val="right" w:pos="9360"/>
      </w:tabs>
      <w:jc w:val="left"/>
      <w:rPr>
        <w:rFonts w:ascii="Georgia" w:hAnsi="Georgia" w:cs="Arial"/>
        <w:szCs w:val="20"/>
      </w:rPr>
    </w:pPr>
    <w:r w:rsidRPr="0040396B">
      <w:rPr>
        <w:rFonts w:ascii="Georgia" w:hAnsi="Georgia" w:cs="Arial"/>
        <w:i/>
        <w:szCs w:val="20"/>
      </w:rPr>
      <w:tab/>
    </w:r>
    <w:r w:rsidR="00D211DE">
      <w:rPr>
        <w:rFonts w:ascii="Georgia" w:hAnsi="Georgia" w:cs="Arial"/>
        <w:szCs w:val="20"/>
      </w:rPr>
      <w:t xml:space="preserve">Computer Science </w:t>
    </w:r>
    <w:r w:rsidR="00D064AF">
      <w:rPr>
        <w:rFonts w:ascii="Georgia" w:hAnsi="Georgia" w:cs="Arial"/>
        <w:szCs w:val="20"/>
      </w:rPr>
      <w:t>Principles</w:t>
    </w:r>
    <w:r w:rsidR="009E6AF6" w:rsidRPr="0040396B">
      <w:rPr>
        <w:rFonts w:ascii="Georgia" w:hAnsi="Georgia" w:cs="Arial"/>
        <w:szCs w:val="20"/>
      </w:rPr>
      <w:t xml:space="preserve"> Project 3.2.</w:t>
    </w:r>
    <w:r w:rsidR="00B7139E">
      <w:rPr>
        <w:rFonts w:ascii="Georgia" w:hAnsi="Georgia" w:cs="Arial"/>
        <w:szCs w:val="20"/>
      </w:rPr>
      <w:t>6</w:t>
    </w:r>
    <w:r w:rsidR="009E6AF6" w:rsidRPr="0040396B">
      <w:rPr>
        <w:rFonts w:ascii="Georgia" w:hAnsi="Georgia" w:cs="Arial"/>
        <w:szCs w:val="20"/>
      </w:rPr>
      <w:t xml:space="preserve"> Supplement A</w:t>
    </w:r>
    <w:r w:rsidR="00625DE1">
      <w:rPr>
        <w:rFonts w:ascii="Georgia" w:hAnsi="Georgia" w:cs="Arial"/>
        <w:szCs w:val="20"/>
      </w:rPr>
      <w:t>:</w:t>
    </w:r>
    <w:r w:rsidR="00672047">
      <w:rPr>
        <w:rFonts w:ascii="Georgia" w:hAnsi="Georgia" w:cs="Arial"/>
        <w:szCs w:val="20"/>
      </w:rPr>
      <w:t xml:space="preserve"> List o</w:t>
    </w:r>
    <w:r w:rsidR="008B10E0">
      <w:rPr>
        <w:rFonts w:ascii="Georgia" w:hAnsi="Georgia" w:cs="Arial"/>
        <w:szCs w:val="20"/>
      </w:rPr>
      <w:t xml:space="preserve">f Mammals </w:t>
    </w:r>
    <w:r w:rsidRPr="0040396B">
      <w:rPr>
        <w:rFonts w:ascii="Georgia" w:hAnsi="Georgia"/>
      </w:rPr>
      <w:t xml:space="preserve">– Page </w:t>
    </w:r>
    <w:r w:rsidRPr="0040396B">
      <w:rPr>
        <w:rStyle w:val="PageNumber"/>
        <w:rFonts w:ascii="Georgia" w:hAnsi="Georgia"/>
      </w:rPr>
      <w:fldChar w:fldCharType="begin"/>
    </w:r>
    <w:r w:rsidRPr="0040396B">
      <w:rPr>
        <w:rStyle w:val="PageNumber"/>
        <w:rFonts w:ascii="Georgia" w:hAnsi="Georgia"/>
      </w:rPr>
      <w:instrText xml:space="preserve"> PAGE </w:instrText>
    </w:r>
    <w:r w:rsidRPr="0040396B">
      <w:rPr>
        <w:rStyle w:val="PageNumber"/>
        <w:rFonts w:ascii="Georgia" w:hAnsi="Georgia"/>
      </w:rPr>
      <w:fldChar w:fldCharType="separate"/>
    </w:r>
    <w:r w:rsidR="00EE1217">
      <w:rPr>
        <w:rStyle w:val="PageNumber"/>
        <w:rFonts w:ascii="Georgia" w:hAnsi="Georgia"/>
        <w:noProof/>
      </w:rPr>
      <w:t>1</w:t>
    </w:r>
    <w:r w:rsidRPr="0040396B">
      <w:rPr>
        <w:rStyle w:val="PageNumber"/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35BCF" w14:textId="77777777" w:rsidR="00D064AF" w:rsidRDefault="00D06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CBD02" w14:textId="77777777" w:rsidR="00035EF6" w:rsidRDefault="00035EF6">
      <w:r>
        <w:separator/>
      </w:r>
    </w:p>
  </w:footnote>
  <w:footnote w:type="continuationSeparator" w:id="0">
    <w:p w14:paraId="2B4B506C" w14:textId="77777777" w:rsidR="00035EF6" w:rsidRDefault="00035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1BEF2" w14:textId="77777777" w:rsidR="00D064AF" w:rsidRDefault="00D06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14D5B" w14:textId="77777777" w:rsidR="00D064AF" w:rsidRDefault="00D064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5DB6A" w14:textId="77777777" w:rsidR="00D064AF" w:rsidRDefault="00D06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85pt;height:11.8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3" w15:restartNumberingAfterBreak="0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A28"/>
    <w:multiLevelType w:val="hybridMultilevel"/>
    <w:tmpl w:val="4CEC84B8"/>
    <w:lvl w:ilvl="0" w:tplc="52B0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7"/>
  </w:num>
  <w:num w:numId="6">
    <w:abstractNumId w:val="35"/>
  </w:num>
  <w:num w:numId="7">
    <w:abstractNumId w:val="5"/>
  </w:num>
  <w:num w:numId="8">
    <w:abstractNumId w:val="21"/>
  </w:num>
  <w:num w:numId="9">
    <w:abstractNumId w:val="20"/>
  </w:num>
  <w:num w:numId="10">
    <w:abstractNumId w:val="27"/>
  </w:num>
  <w:num w:numId="11">
    <w:abstractNumId w:val="32"/>
  </w:num>
  <w:num w:numId="12">
    <w:abstractNumId w:val="29"/>
  </w:num>
  <w:num w:numId="13">
    <w:abstractNumId w:val="6"/>
  </w:num>
  <w:num w:numId="14">
    <w:abstractNumId w:val="24"/>
  </w:num>
  <w:num w:numId="15">
    <w:abstractNumId w:val="23"/>
  </w:num>
  <w:num w:numId="16">
    <w:abstractNumId w:val="9"/>
  </w:num>
  <w:num w:numId="17">
    <w:abstractNumId w:val="1"/>
  </w:num>
  <w:num w:numId="18">
    <w:abstractNumId w:val="25"/>
  </w:num>
  <w:num w:numId="19">
    <w:abstractNumId w:val="8"/>
  </w:num>
  <w:num w:numId="20">
    <w:abstractNumId w:val="26"/>
  </w:num>
  <w:num w:numId="21">
    <w:abstractNumId w:val="16"/>
  </w:num>
  <w:num w:numId="22">
    <w:abstractNumId w:val="33"/>
  </w:num>
  <w:num w:numId="23">
    <w:abstractNumId w:val="10"/>
  </w:num>
  <w:num w:numId="24">
    <w:abstractNumId w:val="31"/>
  </w:num>
  <w:num w:numId="25">
    <w:abstractNumId w:val="7"/>
  </w:num>
  <w:num w:numId="26">
    <w:abstractNumId w:val="28"/>
  </w:num>
  <w:num w:numId="27">
    <w:abstractNumId w:val="34"/>
  </w:num>
  <w:num w:numId="28">
    <w:abstractNumId w:val="30"/>
  </w:num>
  <w:num w:numId="29">
    <w:abstractNumId w:val="22"/>
  </w:num>
  <w:num w:numId="30">
    <w:abstractNumId w:val="3"/>
  </w:num>
  <w:num w:numId="31">
    <w:abstractNumId w:val="0"/>
  </w:num>
  <w:num w:numId="32">
    <w:abstractNumId w:val="19"/>
  </w:num>
  <w:num w:numId="33">
    <w:abstractNumId w:val="15"/>
  </w:num>
  <w:num w:numId="34">
    <w:abstractNumId w:val="2"/>
  </w:num>
  <w:num w:numId="35">
    <w:abstractNumId w:val="18"/>
  </w:num>
  <w:num w:numId="36">
    <w:abstractNumId w:val="12"/>
  </w:num>
  <w:num w:numId="37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4E"/>
    <w:rsid w:val="000061FD"/>
    <w:rsid w:val="000152FE"/>
    <w:rsid w:val="00035EF6"/>
    <w:rsid w:val="00036D7C"/>
    <w:rsid w:val="0004454F"/>
    <w:rsid w:val="000602F4"/>
    <w:rsid w:val="0008400B"/>
    <w:rsid w:val="00085F17"/>
    <w:rsid w:val="00087CC7"/>
    <w:rsid w:val="00093A54"/>
    <w:rsid w:val="000B2BEA"/>
    <w:rsid w:val="000C1CF9"/>
    <w:rsid w:val="000F3574"/>
    <w:rsid w:val="00115C4D"/>
    <w:rsid w:val="00117ADD"/>
    <w:rsid w:val="001255AE"/>
    <w:rsid w:val="001322AD"/>
    <w:rsid w:val="001407B3"/>
    <w:rsid w:val="0014139A"/>
    <w:rsid w:val="00150F12"/>
    <w:rsid w:val="001510CA"/>
    <w:rsid w:val="00154D17"/>
    <w:rsid w:val="00155B50"/>
    <w:rsid w:val="0016286E"/>
    <w:rsid w:val="00166446"/>
    <w:rsid w:val="00166522"/>
    <w:rsid w:val="0017102C"/>
    <w:rsid w:val="001769E0"/>
    <w:rsid w:val="001A357D"/>
    <w:rsid w:val="001A7E1E"/>
    <w:rsid w:val="001B3D51"/>
    <w:rsid w:val="00205254"/>
    <w:rsid w:val="00210B23"/>
    <w:rsid w:val="0022700C"/>
    <w:rsid w:val="0023445A"/>
    <w:rsid w:val="0024016A"/>
    <w:rsid w:val="00255D22"/>
    <w:rsid w:val="00260108"/>
    <w:rsid w:val="00270241"/>
    <w:rsid w:val="00270F6A"/>
    <w:rsid w:val="00287870"/>
    <w:rsid w:val="002A57DC"/>
    <w:rsid w:val="002C3DB8"/>
    <w:rsid w:val="002C6281"/>
    <w:rsid w:val="002D19E8"/>
    <w:rsid w:val="002D6B82"/>
    <w:rsid w:val="002E1980"/>
    <w:rsid w:val="002E6E9A"/>
    <w:rsid w:val="003143D3"/>
    <w:rsid w:val="0031758C"/>
    <w:rsid w:val="00327F6E"/>
    <w:rsid w:val="003378A3"/>
    <w:rsid w:val="00340813"/>
    <w:rsid w:val="00343F98"/>
    <w:rsid w:val="003469BC"/>
    <w:rsid w:val="003473FF"/>
    <w:rsid w:val="00350BD4"/>
    <w:rsid w:val="00371E0C"/>
    <w:rsid w:val="003762AF"/>
    <w:rsid w:val="003826E8"/>
    <w:rsid w:val="00392129"/>
    <w:rsid w:val="0039249E"/>
    <w:rsid w:val="003E07F7"/>
    <w:rsid w:val="0040062B"/>
    <w:rsid w:val="0040396B"/>
    <w:rsid w:val="00411834"/>
    <w:rsid w:val="00467431"/>
    <w:rsid w:val="00467EE1"/>
    <w:rsid w:val="004A41D7"/>
    <w:rsid w:val="004C1205"/>
    <w:rsid w:val="004D05B2"/>
    <w:rsid w:val="004F52F4"/>
    <w:rsid w:val="005028B6"/>
    <w:rsid w:val="005239E6"/>
    <w:rsid w:val="005247DF"/>
    <w:rsid w:val="00533E77"/>
    <w:rsid w:val="00541F1A"/>
    <w:rsid w:val="00542C9B"/>
    <w:rsid w:val="005508E7"/>
    <w:rsid w:val="00555359"/>
    <w:rsid w:val="00563680"/>
    <w:rsid w:val="00563CD1"/>
    <w:rsid w:val="005644FC"/>
    <w:rsid w:val="00566180"/>
    <w:rsid w:val="00570A69"/>
    <w:rsid w:val="0059459A"/>
    <w:rsid w:val="00596E7A"/>
    <w:rsid w:val="0059788C"/>
    <w:rsid w:val="005A7531"/>
    <w:rsid w:val="005C226F"/>
    <w:rsid w:val="005F4629"/>
    <w:rsid w:val="00625DE1"/>
    <w:rsid w:val="0064095E"/>
    <w:rsid w:val="00666ADD"/>
    <w:rsid w:val="00672047"/>
    <w:rsid w:val="0067262C"/>
    <w:rsid w:val="006762EC"/>
    <w:rsid w:val="00682798"/>
    <w:rsid w:val="006B1FDB"/>
    <w:rsid w:val="006B7FD6"/>
    <w:rsid w:val="006C47C5"/>
    <w:rsid w:val="006D278E"/>
    <w:rsid w:val="006E4A11"/>
    <w:rsid w:val="00711213"/>
    <w:rsid w:val="007349EA"/>
    <w:rsid w:val="00746BB2"/>
    <w:rsid w:val="007B6C32"/>
    <w:rsid w:val="007B7C31"/>
    <w:rsid w:val="007C57D6"/>
    <w:rsid w:val="007E06D2"/>
    <w:rsid w:val="007E50C1"/>
    <w:rsid w:val="007F1FF5"/>
    <w:rsid w:val="00822090"/>
    <w:rsid w:val="00847D83"/>
    <w:rsid w:val="00862C15"/>
    <w:rsid w:val="008771C1"/>
    <w:rsid w:val="00883965"/>
    <w:rsid w:val="008B10E0"/>
    <w:rsid w:val="008B2CD0"/>
    <w:rsid w:val="008C4B46"/>
    <w:rsid w:val="008D1D63"/>
    <w:rsid w:val="008D3B6A"/>
    <w:rsid w:val="008E07DA"/>
    <w:rsid w:val="008E2A41"/>
    <w:rsid w:val="008F1A92"/>
    <w:rsid w:val="009076C6"/>
    <w:rsid w:val="009339E4"/>
    <w:rsid w:val="009356E8"/>
    <w:rsid w:val="0094473D"/>
    <w:rsid w:val="009B3E3B"/>
    <w:rsid w:val="009C6E76"/>
    <w:rsid w:val="009E6AF6"/>
    <w:rsid w:val="009F382E"/>
    <w:rsid w:val="00A25A0E"/>
    <w:rsid w:val="00A34958"/>
    <w:rsid w:val="00A37DCF"/>
    <w:rsid w:val="00A63255"/>
    <w:rsid w:val="00AB0F54"/>
    <w:rsid w:val="00AC0066"/>
    <w:rsid w:val="00AE140D"/>
    <w:rsid w:val="00AE63B2"/>
    <w:rsid w:val="00AF1F85"/>
    <w:rsid w:val="00AF2B3D"/>
    <w:rsid w:val="00AF3B54"/>
    <w:rsid w:val="00B13A37"/>
    <w:rsid w:val="00B1666F"/>
    <w:rsid w:val="00B23A4B"/>
    <w:rsid w:val="00B662A6"/>
    <w:rsid w:val="00B7139E"/>
    <w:rsid w:val="00BC2AA7"/>
    <w:rsid w:val="00BD0C12"/>
    <w:rsid w:val="00BF2F4D"/>
    <w:rsid w:val="00C0425C"/>
    <w:rsid w:val="00C107EB"/>
    <w:rsid w:val="00C14E0B"/>
    <w:rsid w:val="00C265A3"/>
    <w:rsid w:val="00C34CB7"/>
    <w:rsid w:val="00C42970"/>
    <w:rsid w:val="00C529F9"/>
    <w:rsid w:val="00C53B83"/>
    <w:rsid w:val="00C623E9"/>
    <w:rsid w:val="00C64C95"/>
    <w:rsid w:val="00C87E31"/>
    <w:rsid w:val="00C9694E"/>
    <w:rsid w:val="00CA4FDC"/>
    <w:rsid w:val="00CB1574"/>
    <w:rsid w:val="00CB2900"/>
    <w:rsid w:val="00CB4B31"/>
    <w:rsid w:val="00CC0DF6"/>
    <w:rsid w:val="00CF0031"/>
    <w:rsid w:val="00D064AF"/>
    <w:rsid w:val="00D211DE"/>
    <w:rsid w:val="00D43F24"/>
    <w:rsid w:val="00D56493"/>
    <w:rsid w:val="00D66F58"/>
    <w:rsid w:val="00D67F8F"/>
    <w:rsid w:val="00D9302F"/>
    <w:rsid w:val="00DC66E5"/>
    <w:rsid w:val="00DF0D47"/>
    <w:rsid w:val="00DF5A01"/>
    <w:rsid w:val="00E33D3C"/>
    <w:rsid w:val="00E37467"/>
    <w:rsid w:val="00E46886"/>
    <w:rsid w:val="00E47B64"/>
    <w:rsid w:val="00E63CA9"/>
    <w:rsid w:val="00E6416F"/>
    <w:rsid w:val="00E67105"/>
    <w:rsid w:val="00E736FD"/>
    <w:rsid w:val="00E96229"/>
    <w:rsid w:val="00EB3604"/>
    <w:rsid w:val="00EE1217"/>
    <w:rsid w:val="00EE50D2"/>
    <w:rsid w:val="00EF3B89"/>
    <w:rsid w:val="00F023F4"/>
    <w:rsid w:val="00F059CF"/>
    <w:rsid w:val="00F06E26"/>
    <w:rsid w:val="00F11871"/>
    <w:rsid w:val="00F1403F"/>
    <w:rsid w:val="00F208BF"/>
    <w:rsid w:val="00F31EF1"/>
    <w:rsid w:val="00F64A65"/>
    <w:rsid w:val="00F66EBC"/>
    <w:rsid w:val="00F71267"/>
    <w:rsid w:val="00F80E8A"/>
    <w:rsid w:val="00F87A16"/>
    <w:rsid w:val="00F925CF"/>
    <w:rsid w:val="00FB1D1B"/>
    <w:rsid w:val="00FB78B0"/>
    <w:rsid w:val="00FC12DA"/>
    <w:rsid w:val="00FC2FF5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9505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4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uiPriority w:val="99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1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29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2"/>
      </w:numPr>
    </w:pPr>
  </w:style>
  <w:style w:type="numbering" w:customStyle="1" w:styleId="TopicalOutlineNumbers">
    <w:name w:val="Topical Outline Numbers"/>
    <w:rsid w:val="005A753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6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  <w:style w:type="paragraph" w:customStyle="1" w:styleId="xl64">
    <w:name w:val="xl64"/>
    <w:basedOn w:val="Normal"/>
    <w:rsid w:val="005239E6"/>
    <w:pPr>
      <w:shd w:val="clear" w:color="000000" w:fill="CCCCCC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u w:val="single"/>
    </w:rPr>
  </w:style>
  <w:style w:type="paragraph" w:customStyle="1" w:styleId="xl65">
    <w:name w:val="xl65"/>
    <w:basedOn w:val="Normal"/>
    <w:rsid w:val="005239E6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0000FF"/>
      <w:u w:val="single"/>
    </w:rPr>
  </w:style>
  <w:style w:type="paragraph" w:customStyle="1" w:styleId="xl66">
    <w:name w:val="xl66"/>
    <w:basedOn w:val="Normal"/>
    <w:rsid w:val="005239E6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67">
    <w:name w:val="xl67"/>
    <w:basedOn w:val="Normal"/>
    <w:rsid w:val="005239E6"/>
    <w:pPr>
      <w:shd w:val="clear" w:color="000000" w:fill="EEEEEE"/>
      <w:spacing w:before="100" w:beforeAutospacing="1" w:after="100" w:afterAutospacing="1"/>
      <w:textAlignment w:val="center"/>
    </w:pPr>
    <w:rPr>
      <w:rFonts w:ascii="Times New Roman" w:hAnsi="Times New Roman"/>
      <w:color w:val="0000FF"/>
      <w:u w:val="single"/>
    </w:rPr>
  </w:style>
  <w:style w:type="paragraph" w:customStyle="1" w:styleId="xl68">
    <w:name w:val="xl68"/>
    <w:basedOn w:val="Normal"/>
    <w:rsid w:val="005239E6"/>
    <w:pPr>
      <w:shd w:val="clear" w:color="000000" w:fill="EEEEEE"/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239E6"/>
    <w:pPr>
      <w:pBdr>
        <w:bottom w:val="single" w:sz="8" w:space="0" w:color="DDDDDD"/>
      </w:pBdr>
      <w:shd w:val="clear" w:color="000000" w:fill="EEEEEE"/>
      <w:spacing w:before="100" w:beforeAutospacing="1" w:after="100" w:afterAutospacing="1"/>
      <w:textAlignment w:val="center"/>
    </w:pPr>
    <w:rPr>
      <w:rFonts w:ascii="Times New Roman" w:hAnsi="Times New Roman"/>
      <w:color w:val="0000FF"/>
      <w:u w:val="single"/>
    </w:rPr>
  </w:style>
  <w:style w:type="paragraph" w:customStyle="1" w:styleId="xl70">
    <w:name w:val="xl70"/>
    <w:basedOn w:val="Normal"/>
    <w:rsid w:val="005239E6"/>
    <w:pPr>
      <w:pBdr>
        <w:bottom w:val="single" w:sz="8" w:space="0" w:color="DDDDDD"/>
      </w:pBdr>
      <w:shd w:val="clear" w:color="000000" w:fill="EEEEEE"/>
      <w:spacing w:before="100" w:beforeAutospacing="1" w:after="100" w:afterAutospacing="1"/>
      <w:textAlignment w:val="center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F01E-4C5C-4D16-ADE4-D87C41D9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Bennett Brown</cp:lastModifiedBy>
  <cp:revision>2</cp:revision>
  <cp:lastPrinted>2013-01-14T18:42:00Z</cp:lastPrinted>
  <dcterms:created xsi:type="dcterms:W3CDTF">2016-07-08T13:47:00Z</dcterms:created>
  <dcterms:modified xsi:type="dcterms:W3CDTF">2016-07-08T13:47:00Z</dcterms:modified>
</cp:coreProperties>
</file>